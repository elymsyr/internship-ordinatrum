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D5B9" w14:textId="77777777" w:rsidR="008E535F" w:rsidRDefault="009E3409" w:rsidP="009E3409">
      <w:pPr>
        <w:jc w:val="center"/>
        <w:rPr>
          <w:rFonts w:ascii="Times New Roman" w:hAnsi="Times New Roman" w:cs="Times New Roman"/>
          <w:b/>
        </w:rPr>
      </w:pPr>
      <w:r w:rsidRPr="009E3409">
        <w:rPr>
          <w:rFonts w:ascii="Times New Roman" w:hAnsi="Times New Roman" w:cs="Times New Roman"/>
          <w:b/>
        </w:rPr>
        <w:t>PRATİK ÇALIŞMANIN GÜNLERE DAĞILMA ÇİZELGESİ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09"/>
        <w:gridCol w:w="986"/>
        <w:gridCol w:w="2843"/>
        <w:gridCol w:w="4109"/>
      </w:tblGrid>
      <w:tr w:rsidR="00BA450D" w14:paraId="19091C9D" w14:textId="46145FA9" w:rsidTr="00BA450D">
        <w:tc>
          <w:tcPr>
            <w:tcW w:w="1809" w:type="dxa"/>
            <w:vAlign w:val="center"/>
          </w:tcPr>
          <w:p w14:paraId="561AF8C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Öğrencinin Çalıştığı Günler</w:t>
            </w:r>
          </w:p>
        </w:tc>
        <w:tc>
          <w:tcPr>
            <w:tcW w:w="986" w:type="dxa"/>
            <w:vAlign w:val="center"/>
          </w:tcPr>
          <w:p w14:paraId="63C659E2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Günlük Çalışma Saati</w:t>
            </w:r>
          </w:p>
        </w:tc>
        <w:tc>
          <w:tcPr>
            <w:tcW w:w="2843" w:type="dxa"/>
            <w:vAlign w:val="center"/>
          </w:tcPr>
          <w:p w14:paraId="4B731568" w14:textId="2ABBE930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50D">
              <w:rPr>
                <w:rFonts w:ascii="Times New Roman" w:hAnsi="Times New Roman" w:cs="Times New Roman"/>
                <w:b/>
              </w:rPr>
              <w:t>İşyeri Amirinin İmzası</w:t>
            </w:r>
            <w:r w:rsidRPr="00BA45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109" w:type="dxa"/>
            <w:vAlign w:val="center"/>
          </w:tcPr>
          <w:p w14:paraId="16A69DF4" w14:textId="7DBCB488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450D">
              <w:rPr>
                <w:rFonts w:ascii="Times New Roman" w:hAnsi="Times New Roman" w:cs="Times New Roman"/>
                <w:b/>
              </w:rPr>
              <w:t>Öğrencinin Çalıştığı Konular</w:t>
            </w:r>
          </w:p>
        </w:tc>
      </w:tr>
      <w:tr w:rsidR="00BA450D" w14:paraId="60E19972" w14:textId="11065F07" w:rsidTr="00BA450D">
        <w:trPr>
          <w:trHeight w:val="11357"/>
        </w:trPr>
        <w:tc>
          <w:tcPr>
            <w:tcW w:w="1809" w:type="dxa"/>
          </w:tcPr>
          <w:p w14:paraId="3A6E075D" w14:textId="77777777" w:rsidR="00BA450D" w:rsidRDefault="00BA450D" w:rsidP="009E340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6" w:type="dxa"/>
          </w:tcPr>
          <w:p w14:paraId="4FEA9EAB" w14:textId="544FBEA4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3" w:type="dxa"/>
          </w:tcPr>
          <w:p w14:paraId="20F730A2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87BC3E9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30EAB43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4E67113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14DC389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6818C6A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ADBF32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1365F5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40DC440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9E52785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164A03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4D7237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7B5E807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089E13C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21B93E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587BE1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5290A2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F6158A9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9F4786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071E042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1CF23DC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E2BC88D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0D33EF8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35B9F6C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B78AFC1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C1CB185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52A025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D13ECB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A6FF94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1D2EFD9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B3443E2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70719EA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25BADDD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B1FF516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6A87239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F818CB0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5BE824E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2493328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E0FC91C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0045AF1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3F5AA44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0301D51" w14:textId="01ACBBF7" w:rsidR="00BA450D" w:rsidRDefault="00BA450D" w:rsidP="00BA450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9" w:type="dxa"/>
          </w:tcPr>
          <w:p w14:paraId="3C784AA9" w14:textId="77777777" w:rsidR="00BA450D" w:rsidRDefault="00BA450D" w:rsidP="009E340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BADBDA8" w14:textId="77777777" w:rsidR="009E3409" w:rsidRPr="009E3409" w:rsidRDefault="009E3409" w:rsidP="009E3409">
      <w:pPr>
        <w:jc w:val="center"/>
        <w:rPr>
          <w:rFonts w:ascii="Times New Roman" w:hAnsi="Times New Roman" w:cs="Times New Roman"/>
          <w:b/>
        </w:rPr>
      </w:pPr>
    </w:p>
    <w:sectPr w:rsidR="009E3409" w:rsidRPr="009E3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D"/>
    <w:rsid w:val="009E3409"/>
    <w:rsid w:val="00BA450D"/>
    <w:rsid w:val="00CF7EDA"/>
    <w:rsid w:val="00E63356"/>
    <w:rsid w:val="00F3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A229"/>
  <w15:docId w15:val="{3BEAC639-F4C2-4230-A940-F344EC2C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Sayfa2.dotx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 KILINÇ</cp:lastModifiedBy>
  <cp:revision>1</cp:revision>
  <dcterms:created xsi:type="dcterms:W3CDTF">2021-08-25T12:34:00Z</dcterms:created>
  <dcterms:modified xsi:type="dcterms:W3CDTF">2021-08-25T12:38:00Z</dcterms:modified>
</cp:coreProperties>
</file>